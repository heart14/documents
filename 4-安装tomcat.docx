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EB1BE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391025" cy="304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E1" w:rsidRDefault="00EB1BE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进入tomcat解压路径的bin 目录</w:t>
      </w:r>
    </w:p>
    <w:p w:rsidR="00EB1BE1" w:rsidRPr="00EB1BE1" w:rsidRDefault="00EB1BE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 sh startup.sh启动tomcat</w:t>
      </w:r>
    </w:p>
    <w:p w:rsidR="00EB1BE1" w:rsidRPr="00792362" w:rsidRDefault="00EB1BE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7736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792362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63017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浏览器里输入  服务器ip:8080能看到欢迎界面</w:t>
      </w:r>
    </w:p>
    <w:p w:rsidR="00630175" w:rsidRDefault="0063017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8331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3A199C" w:rsidRDefault="003A199C" w:rsidP="003A199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可以将tomcat安装成系统服务</w:t>
      </w:r>
    </w:p>
    <w:p w:rsidR="003A199C" w:rsidRDefault="003A199C" w:rsidP="003A199C">
      <w:pPr>
        <w:rPr>
          <w:rFonts w:ascii="仿宋" w:eastAsia="仿宋" w:hAnsi="仿宋" w:hint="eastAsia"/>
          <w:sz w:val="24"/>
          <w:szCs w:val="24"/>
        </w:rPr>
      </w:pPr>
      <w:r w:rsidRPr="003A199C">
        <w:rPr>
          <w:rFonts w:ascii="仿宋" w:eastAsia="仿宋" w:hAnsi="仿宋"/>
          <w:sz w:val="24"/>
          <w:szCs w:val="24"/>
        </w:rPr>
        <w:t>复制</w:t>
      </w:r>
      <w:r>
        <w:rPr>
          <w:rFonts w:ascii="仿宋" w:eastAsia="仿宋" w:hAnsi="仿宋" w:hint="eastAsia"/>
          <w:sz w:val="24"/>
          <w:szCs w:val="24"/>
        </w:rPr>
        <w:t>tomcat安装路径下的bin/</w:t>
      </w:r>
      <w:r w:rsidRPr="003A199C">
        <w:rPr>
          <w:rFonts w:ascii="仿宋" w:eastAsia="仿宋" w:hAnsi="仿宋"/>
          <w:sz w:val="24"/>
          <w:szCs w:val="24"/>
        </w:rPr>
        <w:t>catalina.sh作为系统服务脚本</w:t>
      </w:r>
    </w:p>
    <w:p w:rsidR="003A199C" w:rsidRDefault="003A199C" w:rsidP="003A199C">
      <w:pPr>
        <w:jc w:val="left"/>
        <w:rPr>
          <w:rFonts w:ascii="宋体" w:eastAsia="宋体" w:hAnsi="宋体" w:cs="宋体" w:hint="eastAsia"/>
          <w:sz w:val="24"/>
          <w:szCs w:val="24"/>
        </w:rPr>
      </w:pPr>
      <w:r w:rsidRPr="003A199C">
        <w:rPr>
          <w:rFonts w:ascii="仿宋" w:eastAsia="仿宋" w:hAnsi="仿宋"/>
          <w:sz w:val="24"/>
          <w:szCs w:val="24"/>
        </w:rPr>
        <w:t>cp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3A199C">
        <w:rPr>
          <w:rFonts w:ascii="仿宋" w:eastAsia="仿宋" w:hAnsi="仿宋"/>
          <w:sz w:val="24"/>
          <w:szCs w:val="24"/>
        </w:rPr>
        <w:t xml:space="preserve">/usr/local/software/apache-tomcat-8.5.23/bin/catalina.sh /etc/init.d/tomcat </w:t>
      </w:r>
      <w:r w:rsidRPr="003A199C">
        <w:rPr>
          <w:rFonts w:ascii="宋体" w:eastAsia="宋体" w:hAnsi="宋体" w:cs="宋体" w:hint="eastAsia"/>
          <w:sz w:val="24"/>
          <w:szCs w:val="24"/>
        </w:rPr>
        <w:t> </w:t>
      </w:r>
      <w:r w:rsidRPr="003A199C">
        <w:rPr>
          <w:rFonts w:ascii="仿宋" w:eastAsia="仿宋" w:hAnsi="仿宋" w:cs="仿宋" w:hint="eastAsia"/>
          <w:sz w:val="24"/>
          <w:szCs w:val="24"/>
        </w:rPr>
        <w:t xml:space="preserve"> </w:t>
      </w:r>
      <w:r w:rsidRPr="003A199C">
        <w:rPr>
          <w:rFonts w:ascii="宋体" w:eastAsia="宋体" w:hAnsi="宋体" w:cs="宋体" w:hint="eastAsia"/>
          <w:sz w:val="24"/>
          <w:szCs w:val="24"/>
        </w:rPr>
        <w:t> </w:t>
      </w:r>
    </w:p>
    <w:p w:rsidR="003A199C" w:rsidRPr="003A199C" w:rsidRDefault="003A199C" w:rsidP="003A199C">
      <w:pPr>
        <w:rPr>
          <w:rFonts w:ascii="仿宋" w:eastAsia="仿宋" w:hAnsi="仿宋"/>
          <w:sz w:val="24"/>
          <w:szCs w:val="24"/>
        </w:rPr>
      </w:pPr>
      <w:r w:rsidRPr="003A199C">
        <w:rPr>
          <w:rFonts w:ascii="仿宋" w:eastAsia="仿宋" w:hAnsi="仿宋" w:cs="仿宋" w:hint="eastAsia"/>
          <w:sz w:val="24"/>
          <w:szCs w:val="24"/>
        </w:rPr>
        <w:t>#</w:t>
      </w:r>
      <w:r w:rsidRPr="003A199C">
        <w:rPr>
          <w:rFonts w:ascii="仿宋" w:eastAsia="仿宋" w:hAnsi="仿宋"/>
          <w:sz w:val="24"/>
          <w:szCs w:val="24"/>
        </w:rPr>
        <w:t>重命名的tomcat为以后的服务名</w:t>
      </w:r>
    </w:p>
    <w:p w:rsidR="003A199C" w:rsidRPr="003A199C" w:rsidRDefault="003A199C">
      <w:pPr>
        <w:rPr>
          <w:rFonts w:ascii="仿宋" w:eastAsia="仿宋" w:hAnsi="仿宋" w:hint="eastAsia"/>
          <w:sz w:val="24"/>
          <w:szCs w:val="24"/>
        </w:rPr>
      </w:pPr>
    </w:p>
    <w:p w:rsidR="003A199C" w:rsidRDefault="003A199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修改复制后的文件</w:t>
      </w:r>
    </w:p>
    <w:p w:rsidR="003A199C" w:rsidRDefault="003A199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vim </w:t>
      </w:r>
      <w:r w:rsidRPr="003A199C">
        <w:rPr>
          <w:rFonts w:ascii="仿宋" w:eastAsia="仿宋" w:hAnsi="仿宋"/>
          <w:sz w:val="24"/>
          <w:szCs w:val="24"/>
        </w:rPr>
        <w:t>/etc/init.d/tomcat</w:t>
      </w:r>
    </w:p>
    <w:p w:rsidR="003A199C" w:rsidRDefault="003A199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在文件比较靠前的位置，把jdk的安装路经和tomcat的安装路径设置进去</w:t>
      </w:r>
    </w:p>
    <w:p w:rsidR="00B012DC" w:rsidRDefault="003A199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4961255" cy="1323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32A" w:rsidRDefault="0002132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保存并退出，</w:t>
      </w:r>
    </w:p>
    <w:p w:rsidR="0002132A" w:rsidRDefault="0002132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可以通过service tomcat stop或start来停止或启动tomcat</w:t>
      </w:r>
    </w:p>
    <w:p w:rsidR="0002132A" w:rsidRPr="00792362" w:rsidRDefault="0002132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1665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2A" w:rsidRPr="00792362" w:rsidSect="009553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037" w:rsidRDefault="006E1037" w:rsidP="00792362">
      <w:r>
        <w:separator/>
      </w:r>
    </w:p>
  </w:endnote>
  <w:endnote w:type="continuationSeparator" w:id="1">
    <w:p w:rsidR="006E1037" w:rsidRDefault="006E1037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8025BE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2132A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2132A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037" w:rsidRDefault="006E1037" w:rsidP="00792362">
      <w:r>
        <w:separator/>
      </w:r>
    </w:p>
  </w:footnote>
  <w:footnote w:type="continuationSeparator" w:id="1">
    <w:p w:rsidR="006E1037" w:rsidRDefault="006E1037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175"/>
    <w:rsid w:val="0002132A"/>
    <w:rsid w:val="0018078A"/>
    <w:rsid w:val="00275480"/>
    <w:rsid w:val="003A199C"/>
    <w:rsid w:val="00630175"/>
    <w:rsid w:val="006E1037"/>
    <w:rsid w:val="00792362"/>
    <w:rsid w:val="007D61F6"/>
    <w:rsid w:val="008025BE"/>
    <w:rsid w:val="00947F60"/>
    <w:rsid w:val="009553C9"/>
    <w:rsid w:val="00B012DC"/>
    <w:rsid w:val="00D30BEB"/>
    <w:rsid w:val="00EB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EB1B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B1BE1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B1B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B1BE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A1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17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4</cp:revision>
  <dcterms:created xsi:type="dcterms:W3CDTF">2017-11-09T12:52:00Z</dcterms:created>
  <dcterms:modified xsi:type="dcterms:W3CDTF">2017-11-10T01:30:00Z</dcterms:modified>
</cp:coreProperties>
</file>
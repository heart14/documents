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Default="002C3CCD" w:rsidP="002C3CCD">
      <w:pPr>
        <w:pStyle w:val="1"/>
        <w:numPr>
          <w:ilvl w:val="0"/>
          <w:numId w:val="2"/>
        </w:numPr>
      </w:pPr>
      <w:r>
        <w:rPr>
          <w:rFonts w:hint="eastAsia"/>
        </w:rPr>
        <w:t>复制安装包到虚拟机</w:t>
      </w:r>
    </w:p>
    <w:p w:rsidR="002C3CCD" w:rsidRDefault="002C3CCD" w:rsidP="002C3CCD">
      <w:r>
        <w:rPr>
          <w:rFonts w:hint="eastAsia"/>
        </w:rPr>
        <w:t>在</w:t>
      </w:r>
      <w:r>
        <w:rPr>
          <w:rFonts w:hint="eastAsia"/>
        </w:rPr>
        <w:t>usr/local</w:t>
      </w:r>
      <w:r>
        <w:rPr>
          <w:rFonts w:hint="eastAsia"/>
        </w:rPr>
        <w:t>下新建文件夹</w:t>
      </w:r>
      <w:r>
        <w:rPr>
          <w:rFonts w:hint="eastAsia"/>
        </w:rPr>
        <w:t>software</w:t>
      </w:r>
    </w:p>
    <w:p w:rsidR="002C3CCD" w:rsidRDefault="002C3CCD" w:rsidP="002C3CCD">
      <w:r>
        <w:rPr>
          <w:rFonts w:hint="eastAsia"/>
        </w:rPr>
        <w:t>将软件安装包上传到该目录下</w:t>
      </w:r>
    </w:p>
    <w:p w:rsidR="002C3CCD" w:rsidRPr="002C3CCD" w:rsidRDefault="00596812" w:rsidP="002C3CCD">
      <w:r>
        <w:rPr>
          <w:noProof/>
        </w:rPr>
        <w:drawing>
          <wp:inline distT="0" distB="0" distL="0" distR="0">
            <wp:extent cx="5274310" cy="30591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2" w:rsidRDefault="0059681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2524760" cy="238760"/>
            <wp:effectExtent l="19050" t="0" r="88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3CCD">
        <w:rPr>
          <w:rFonts w:ascii="仿宋" w:eastAsia="仿宋" w:hAnsi="仿宋" w:hint="eastAsia"/>
          <w:sz w:val="24"/>
          <w:szCs w:val="24"/>
        </w:rPr>
        <w:t>此处用的版本是5.6.38</w:t>
      </w:r>
    </w:p>
    <w:p w:rsidR="002C3CCD" w:rsidRDefault="002C3CCD" w:rsidP="002C3CCD">
      <w:pPr>
        <w:pStyle w:val="1"/>
        <w:numPr>
          <w:ilvl w:val="0"/>
          <w:numId w:val="2"/>
        </w:numPr>
      </w:pPr>
      <w:r>
        <w:rPr>
          <w:rFonts w:hint="eastAsia"/>
        </w:rPr>
        <w:t>解压</w:t>
      </w:r>
      <w:r w:rsidR="004E52A7">
        <w:rPr>
          <w:rFonts w:hint="eastAsia"/>
        </w:rPr>
        <w:t>安装</w:t>
      </w:r>
    </w:p>
    <w:p w:rsidR="002C3CCD" w:rsidRDefault="002C3CCD" w:rsidP="002C3CCD">
      <w:r>
        <w:rPr>
          <w:rFonts w:hint="eastAsia"/>
        </w:rPr>
        <w:t>cd /usr/local/software</w:t>
      </w:r>
    </w:p>
    <w:p w:rsidR="002C3CCD" w:rsidRDefault="002C3CCD" w:rsidP="002C3CCD">
      <w:r>
        <w:rPr>
          <w:rFonts w:hint="eastAsia"/>
        </w:rPr>
        <w:t xml:space="preserve">tar -zxvf </w:t>
      </w:r>
      <w:r w:rsidR="00596812" w:rsidRPr="00596812">
        <w:t>mysql-5.6.38-linux-glibc2.12-x86_64.tar.gz</w:t>
      </w:r>
    </w:p>
    <w:p w:rsidR="002C3CCD" w:rsidRDefault="00B61D51" w:rsidP="002C3CCD">
      <w:r>
        <w:rPr>
          <w:noProof/>
        </w:rPr>
        <w:drawing>
          <wp:inline distT="0" distB="0" distL="0" distR="0">
            <wp:extent cx="2579370" cy="77089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51" w:rsidRDefault="00B61D51" w:rsidP="002C3CCD">
      <w:r>
        <w:rPr>
          <w:rFonts w:hint="eastAsia"/>
        </w:rPr>
        <w:t>重命名解压后的文件夹</w:t>
      </w:r>
    </w:p>
    <w:p w:rsidR="00B61D51" w:rsidRDefault="00B61D51" w:rsidP="002C3CCD">
      <w:r w:rsidRPr="00B61D51">
        <w:t>mv mysql-5.6.38-linux-glibc2.12-x86_64 mysql</w:t>
      </w:r>
    </w:p>
    <w:p w:rsidR="002C3CCD" w:rsidRDefault="00E710EB" w:rsidP="002C3CCD">
      <w:r>
        <w:rPr>
          <w:noProof/>
        </w:rPr>
        <w:drawing>
          <wp:inline distT="0" distB="0" distL="0" distR="0">
            <wp:extent cx="1098550" cy="579755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CCD" w:rsidRPr="002C3CCD" w:rsidRDefault="002C3CCD" w:rsidP="002C3CCD"/>
    <w:p w:rsidR="00B012DC" w:rsidRDefault="00B61D51">
      <w:pPr>
        <w:rPr>
          <w:rFonts w:ascii="仿宋" w:eastAsia="仿宋" w:hAnsi="仿宋"/>
          <w:sz w:val="24"/>
          <w:szCs w:val="24"/>
        </w:rPr>
      </w:pPr>
      <w:r w:rsidRPr="00B61D51">
        <w:rPr>
          <w:rFonts w:ascii="仿宋" w:eastAsia="仿宋" w:hAnsi="仿宋"/>
          <w:sz w:val="24"/>
          <w:szCs w:val="24"/>
        </w:rPr>
        <w:t>cd mysql</w:t>
      </w:r>
      <w:r w:rsidR="002C3CCD">
        <w:rPr>
          <w:rFonts w:ascii="仿宋" w:eastAsia="仿宋" w:hAnsi="仿宋" w:hint="eastAsia"/>
          <w:sz w:val="24"/>
          <w:szCs w:val="24"/>
        </w:rPr>
        <w:t>进入解压后的目录</w:t>
      </w:r>
    </w:p>
    <w:p w:rsidR="009F408F" w:rsidRDefault="009F408F">
      <w:pPr>
        <w:rPr>
          <w:rFonts w:ascii="仿宋" w:eastAsia="仿宋" w:hAnsi="仿宋"/>
          <w:sz w:val="24"/>
          <w:szCs w:val="24"/>
        </w:rPr>
      </w:pPr>
    </w:p>
    <w:p w:rsidR="009F408F" w:rsidRDefault="009F408F" w:rsidP="009F408F">
      <w:r>
        <w:rPr>
          <w:rFonts w:hint="eastAsia"/>
        </w:rPr>
        <w:t>执行下面的命令安装</w:t>
      </w:r>
      <w:r>
        <w:rPr>
          <w:rFonts w:hint="eastAsia"/>
        </w:rPr>
        <w:t>mysql:</w:t>
      </w:r>
    </w:p>
    <w:p w:rsidR="009F408F" w:rsidRPr="00A70265" w:rsidRDefault="009F408F" w:rsidP="009F408F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scripts/mysql_install_db</w:t>
      </w:r>
      <w:r>
        <w:rPr>
          <w:rFonts w:ascii="Calibri" w:hAnsi="Calibri" w:cs="Calibri" w:hint="eastAsia"/>
        </w:rPr>
        <w:t xml:space="preserve"> </w:t>
      </w:r>
      <w:r w:rsidR="00A70265" w:rsidRPr="00A70265">
        <w:rPr>
          <w:rFonts w:ascii="Calibri" w:hAnsi="Calibri" w:cs="Calibri"/>
        </w:rPr>
        <w:t>--user=mysql --basedir=/usr/local/software/mysql --datadir=/usr/local/software/mysql/data</w:t>
      </w:r>
    </w:p>
    <w:p w:rsidR="009F408F" w:rsidRDefault="009F408F">
      <w:pPr>
        <w:rPr>
          <w:rFonts w:ascii="仿宋" w:eastAsia="仿宋" w:hAnsi="仿宋"/>
          <w:sz w:val="24"/>
          <w:szCs w:val="24"/>
        </w:rPr>
      </w:pPr>
    </w:p>
    <w:p w:rsidR="00822E89" w:rsidRPr="000A6348" w:rsidRDefault="00F527E4" w:rsidP="000A6348">
      <w:r>
        <w:rPr>
          <w:rFonts w:hint="eastAsia"/>
        </w:rPr>
        <w:t>执行</w:t>
      </w:r>
      <w:r w:rsidR="000A6348">
        <w:rPr>
          <w:rFonts w:hint="eastAsia"/>
        </w:rPr>
        <w:t xml:space="preserve">vim my.cnf </w:t>
      </w:r>
      <w:r w:rsidR="00822E89">
        <w:rPr>
          <w:rFonts w:ascii="Calibri" w:hAnsi="Calibri" w:cs="Calibri" w:hint="eastAsia"/>
        </w:rPr>
        <w:t>编辑</w:t>
      </w:r>
      <w:r w:rsidR="00822E89">
        <w:rPr>
          <w:rFonts w:ascii="Calibri" w:hAnsi="Calibri" w:cs="Calibri" w:hint="eastAsia"/>
        </w:rPr>
        <w:t>mysql</w:t>
      </w:r>
      <w:r w:rsidR="00822E89">
        <w:rPr>
          <w:rFonts w:ascii="Calibri" w:hAnsi="Calibri" w:cs="Calibri" w:hint="eastAsia"/>
        </w:rPr>
        <w:t>配置文件</w:t>
      </w:r>
      <w:r w:rsidR="0005114B">
        <w:rPr>
          <w:rFonts w:ascii="Calibri" w:hAnsi="Calibri" w:cs="Calibri" w:hint="eastAsia"/>
        </w:rPr>
        <w:t>，添加如下两行内容：</w:t>
      </w:r>
    </w:p>
    <w:p w:rsidR="00822E89" w:rsidRDefault="00822E89">
      <w:r>
        <w:rPr>
          <w:rFonts w:hint="eastAsia"/>
          <w:noProof/>
        </w:rPr>
        <w:drawing>
          <wp:inline distT="0" distB="0" distL="0" distR="0">
            <wp:extent cx="5274310" cy="473568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48" w:rsidRDefault="000A6348" w:rsidP="000A6348">
      <w:r>
        <w:t>basedir=/usr/local/software/mysql</w:t>
      </w:r>
    </w:p>
    <w:p w:rsidR="000A6348" w:rsidRDefault="000A6348" w:rsidP="000A6348">
      <w:r>
        <w:t>datadir=/usr/local/software/mysql/data</w:t>
      </w:r>
    </w:p>
    <w:p w:rsidR="000A6348" w:rsidRDefault="000A6348" w:rsidP="000A6348"/>
    <w:p w:rsidR="00A524A3" w:rsidRDefault="00A524A3" w:rsidP="000A6348"/>
    <w:p w:rsidR="00D96BB0" w:rsidRDefault="00D96BB0" w:rsidP="00A524A3">
      <w:pPr>
        <w:jc w:val="left"/>
        <w:rPr>
          <w:rFonts w:ascii="Calibri" w:hAnsi="Calibri" w:cs="Calibri"/>
        </w:rPr>
      </w:pPr>
    </w:p>
    <w:p w:rsidR="00AA7410" w:rsidRDefault="00AA7410" w:rsidP="00A524A3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执行</w:t>
      </w:r>
      <w:r>
        <w:rPr>
          <w:rFonts w:ascii="Calibri" w:hAnsi="Calibri" w:cs="Calibri" w:hint="eastAsia"/>
        </w:rPr>
        <w:t>vim /etc/my.cnf</w:t>
      </w:r>
      <w:r w:rsidR="00D96BB0">
        <w:rPr>
          <w:rFonts w:ascii="Calibri" w:hAnsi="Calibri" w:cs="Calibri" w:hint="eastAsia"/>
        </w:rPr>
        <w:t>编辑文件</w:t>
      </w:r>
      <w:r w:rsidR="00263073">
        <w:rPr>
          <w:rFonts w:ascii="Calibri" w:hAnsi="Calibri" w:cs="Calibri" w:hint="eastAsia"/>
        </w:rPr>
        <w:t>，加入两行：</w:t>
      </w:r>
    </w:p>
    <w:p w:rsidR="00A524A3" w:rsidRPr="00A524A3" w:rsidRDefault="002E74DC" w:rsidP="000A6348">
      <w:r w:rsidRPr="002E74DC">
        <w:rPr>
          <w:rFonts w:hint="eastAsia"/>
          <w:noProof/>
        </w:rPr>
        <w:drawing>
          <wp:inline distT="0" distB="0" distL="0" distR="0">
            <wp:extent cx="5274310" cy="1845103"/>
            <wp:effectExtent l="19050" t="0" r="254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4A3" w:rsidRDefault="00A524A3" w:rsidP="00A524A3">
      <w:r>
        <w:lastRenderedPageBreak/>
        <w:t>执行命令</w:t>
      </w:r>
      <w:r>
        <w:t>cp support-files/mysql.server /etc/init.d/mysql</w:t>
      </w:r>
      <w:r>
        <w:t>，把启动脚本放到开机初始化目录</w:t>
      </w:r>
    </w:p>
    <w:p w:rsidR="000A6348" w:rsidRDefault="000A6348" w:rsidP="000A6348"/>
    <w:p w:rsidR="002C3CCD" w:rsidRDefault="002C3CCD">
      <w:r>
        <w:t>启动</w:t>
      </w:r>
      <w:r>
        <w:t>mysql</w:t>
      </w:r>
      <w:r>
        <w:t>服务：执行命令</w:t>
      </w:r>
      <w:r>
        <w:t>service mysql start</w:t>
      </w:r>
    </w:p>
    <w:p w:rsidR="00316AE1" w:rsidRDefault="00316AE1">
      <w:r>
        <w:rPr>
          <w:noProof/>
        </w:rPr>
        <w:drawing>
          <wp:inline distT="0" distB="0" distL="0" distR="0">
            <wp:extent cx="4770120" cy="35496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CCD" w:rsidRDefault="002C3CCD">
      <w:pPr>
        <w:rPr>
          <w:rStyle w:val="a8"/>
          <w:i w:val="0"/>
        </w:rPr>
      </w:pPr>
      <w:r w:rsidRPr="008A724C">
        <w:rPr>
          <w:rStyle w:val="a8"/>
          <w:i w:val="0"/>
        </w:rPr>
        <w:t>执行命令：</w:t>
      </w:r>
      <w:r w:rsidRPr="008A724C">
        <w:rPr>
          <w:rStyle w:val="a8"/>
          <w:i w:val="0"/>
        </w:rPr>
        <w:t xml:space="preserve">ps -ef|grep mysql </w:t>
      </w:r>
      <w:r w:rsidRPr="008A724C">
        <w:rPr>
          <w:rStyle w:val="a8"/>
          <w:i w:val="0"/>
        </w:rPr>
        <w:t>看到</w:t>
      </w:r>
      <w:r w:rsidRPr="008A724C">
        <w:rPr>
          <w:rStyle w:val="a8"/>
          <w:i w:val="0"/>
        </w:rPr>
        <w:t>mysql</w:t>
      </w:r>
      <w:r w:rsidRPr="008A724C">
        <w:rPr>
          <w:rStyle w:val="a8"/>
          <w:i w:val="0"/>
        </w:rPr>
        <w:t>服务说明启动成功</w:t>
      </w:r>
    </w:p>
    <w:p w:rsidR="00316AE1" w:rsidRPr="008A724C" w:rsidRDefault="00CF40D8">
      <w:pPr>
        <w:rPr>
          <w:rStyle w:val="a8"/>
          <w:i w:val="0"/>
        </w:rPr>
      </w:pPr>
      <w:r>
        <w:rPr>
          <w:i/>
          <w:noProof/>
        </w:rPr>
        <w:drawing>
          <wp:inline distT="0" distB="0" distL="0" distR="0">
            <wp:extent cx="5274310" cy="29859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E2C" w:rsidRDefault="00074E2C">
      <w:pPr>
        <w:rPr>
          <w:rStyle w:val="a8"/>
          <w:i w:val="0"/>
        </w:rPr>
      </w:pPr>
      <w:r>
        <w:rPr>
          <w:rStyle w:val="a8"/>
          <w:rFonts w:hint="eastAsia"/>
          <w:i w:val="0"/>
        </w:rPr>
        <w:t>输入</w:t>
      </w:r>
      <w:r>
        <w:rPr>
          <w:rStyle w:val="a8"/>
          <w:rFonts w:hint="eastAsia"/>
          <w:i w:val="0"/>
        </w:rPr>
        <w:t xml:space="preserve">mysql </w:t>
      </w:r>
      <w:r>
        <w:rPr>
          <w:rStyle w:val="a8"/>
          <w:rFonts w:hint="eastAsia"/>
          <w:i w:val="0"/>
        </w:rPr>
        <w:t>回车</w:t>
      </w:r>
    </w:p>
    <w:p w:rsidR="00074E2C" w:rsidRPr="008A724C" w:rsidRDefault="00074E2C">
      <w:pPr>
        <w:rPr>
          <w:rFonts w:ascii="仿宋" w:eastAsia="仿宋" w:hAnsi="仿宋"/>
          <w:i/>
          <w:sz w:val="24"/>
          <w:szCs w:val="24"/>
        </w:rPr>
      </w:pPr>
      <w:r>
        <w:rPr>
          <w:rFonts w:ascii="仿宋" w:eastAsia="仿宋" w:hAnsi="仿宋"/>
          <w:i/>
          <w:noProof/>
          <w:sz w:val="24"/>
          <w:szCs w:val="24"/>
        </w:rPr>
        <w:drawing>
          <wp:inline distT="0" distB="0" distL="0" distR="0">
            <wp:extent cx="5274310" cy="19699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074E2C">
      <w:pPr>
        <w:rPr>
          <w:rFonts w:ascii="仿宋" w:eastAsia="仿宋" w:hAnsi="仿宋"/>
          <w:sz w:val="24"/>
          <w:szCs w:val="24"/>
        </w:rPr>
      </w:pPr>
      <w:r w:rsidRPr="00074E2C">
        <w:rPr>
          <w:rFonts w:ascii="仿宋" w:eastAsia="仿宋" w:hAnsi="仿宋"/>
          <w:sz w:val="24"/>
          <w:szCs w:val="24"/>
        </w:rPr>
        <w:t>set password for root@localhost = password('root');</w:t>
      </w:r>
    </w:p>
    <w:p w:rsidR="00074E2C" w:rsidRDefault="00074E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修改root的密码</w:t>
      </w:r>
    </w:p>
    <w:p w:rsidR="00074E2C" w:rsidRDefault="00074E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退出输入quit</w:t>
      </w:r>
    </w:p>
    <w:p w:rsidR="00074E2C" w:rsidRDefault="00074E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1692275" cy="559435"/>
            <wp:effectExtent l="1905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074E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再登录的时候报错：</w:t>
      </w:r>
    </w:p>
    <w:p w:rsidR="00074E2C" w:rsidRDefault="00074E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44951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E2C" w:rsidRDefault="00074E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使用mysql </w:t>
      </w:r>
      <w:r>
        <w:rPr>
          <w:rFonts w:ascii="仿宋" w:eastAsia="仿宋" w:hAnsi="仿宋"/>
          <w:sz w:val="24"/>
          <w:szCs w:val="24"/>
        </w:rPr>
        <w:t>–</w:t>
      </w:r>
      <w:r>
        <w:rPr>
          <w:rFonts w:ascii="仿宋" w:eastAsia="仿宋" w:hAnsi="仿宋" w:hint="eastAsia"/>
          <w:sz w:val="24"/>
          <w:szCs w:val="24"/>
        </w:rPr>
        <w:t xml:space="preserve">u 用户名 </w:t>
      </w:r>
      <w:r>
        <w:rPr>
          <w:rFonts w:ascii="仿宋" w:eastAsia="仿宋" w:hAnsi="仿宋"/>
          <w:sz w:val="24"/>
          <w:szCs w:val="24"/>
        </w:rPr>
        <w:t>–</w:t>
      </w:r>
      <w:r>
        <w:rPr>
          <w:rFonts w:ascii="仿宋" w:eastAsia="仿宋" w:hAnsi="仿宋" w:hint="eastAsia"/>
          <w:sz w:val="24"/>
          <w:szCs w:val="24"/>
        </w:rPr>
        <w:t>p登录</w:t>
      </w:r>
    </w:p>
    <w:p w:rsidR="00074E2C" w:rsidRDefault="003D78E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执行下面的命令，让root可以远程登录：</w:t>
      </w:r>
    </w:p>
    <w:p w:rsidR="003D78EA" w:rsidRDefault="003D78EA">
      <w:pPr>
        <w:rPr>
          <w:rFonts w:ascii="仿宋" w:eastAsia="仿宋" w:hAnsi="仿宋"/>
          <w:sz w:val="24"/>
          <w:szCs w:val="24"/>
        </w:rPr>
      </w:pPr>
      <w:r w:rsidRPr="003D78EA">
        <w:rPr>
          <w:rFonts w:ascii="仿宋" w:eastAsia="仿宋" w:hAnsi="仿宋"/>
          <w:sz w:val="24"/>
          <w:szCs w:val="24"/>
        </w:rPr>
        <w:t>grant all privileges on *.* to 'root' @'%' identified by 'root';</w:t>
      </w:r>
    </w:p>
    <w:p w:rsidR="00E9668C" w:rsidRDefault="00E9668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892675" cy="354965"/>
            <wp:effectExtent l="1905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4EA" w:rsidRDefault="003A24EA">
      <w:pPr>
        <w:rPr>
          <w:rFonts w:ascii="仿宋" w:eastAsia="仿宋" w:hAnsi="仿宋"/>
          <w:sz w:val="24"/>
          <w:szCs w:val="24"/>
        </w:rPr>
      </w:pPr>
    </w:p>
    <w:p w:rsidR="003A24EA" w:rsidRDefault="003A24EA">
      <w:pPr>
        <w:rPr>
          <w:rFonts w:ascii="仿宋" w:eastAsia="仿宋" w:hAnsi="仿宋"/>
          <w:sz w:val="24"/>
          <w:szCs w:val="24"/>
        </w:rPr>
      </w:pPr>
    </w:p>
    <w:p w:rsidR="003A24EA" w:rsidRDefault="003A24EA">
      <w:pPr>
        <w:rPr>
          <w:rFonts w:ascii="仿宋" w:eastAsia="仿宋" w:hAnsi="仿宋"/>
          <w:sz w:val="24"/>
          <w:szCs w:val="24"/>
        </w:rPr>
      </w:pPr>
    </w:p>
    <w:p w:rsidR="003A24EA" w:rsidRDefault="003A24E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注:都安装成功了之后，那个tar.gz的压缩包就可以删掉了，节省磁盘空间</w:t>
      </w:r>
    </w:p>
    <w:p w:rsidR="00A97781" w:rsidRDefault="005942A9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linux下的mysql默认是大小写敏感的，通过java操作数据库的时候会出现找不到表的情况，需要设置大小写不敏感</w:t>
      </w:r>
    </w:p>
    <w:p w:rsidR="00323088" w:rsidRPr="00323088" w:rsidRDefault="00323088" w:rsidP="00323088">
      <w:pPr>
        <w:pStyle w:val="HTML"/>
      </w:pPr>
      <w:r>
        <w:rPr>
          <w:rFonts w:ascii="仿宋" w:eastAsia="仿宋" w:hAnsi="仿宋" w:hint="eastAsia"/>
        </w:rPr>
        <w:t xml:space="preserve">vim </w:t>
      </w:r>
      <w:r w:rsidRPr="00323088">
        <w:rPr>
          <w:rFonts w:ascii="仿宋" w:eastAsia="仿宋" w:hAnsi="仿宋"/>
        </w:rPr>
        <w:t>/etc/my.cnf</w:t>
      </w:r>
    </w:p>
    <w:p w:rsidR="00323088" w:rsidRPr="00323088" w:rsidRDefault="00323088" w:rsidP="00323088">
      <w:pPr>
        <w:pStyle w:val="HTML"/>
        <w:rPr>
          <w:rFonts w:ascii="仿宋" w:eastAsia="仿宋" w:hAnsi="仿宋"/>
        </w:rPr>
      </w:pPr>
      <w:r w:rsidRPr="00323088">
        <w:rPr>
          <w:rFonts w:ascii="仿宋" w:eastAsia="仿宋" w:hAnsi="仿宋"/>
        </w:rPr>
        <w:t>[mysqld]后添加添加lower_case_table_names=1</w:t>
      </w:r>
    </w:p>
    <w:p w:rsidR="00323088" w:rsidRPr="00323088" w:rsidRDefault="00323088">
      <w:pPr>
        <w:rPr>
          <w:rFonts w:ascii="仿宋" w:eastAsia="仿宋" w:hAnsi="仿宋" w:hint="eastAsia"/>
          <w:sz w:val="24"/>
          <w:szCs w:val="24"/>
        </w:rPr>
      </w:pPr>
    </w:p>
    <w:p w:rsidR="00A97781" w:rsidRPr="003D78EA" w:rsidRDefault="00A9778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3916680" cy="199961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7781" w:rsidRPr="003D78EA" w:rsidSect="009553C9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CF6" w:rsidRDefault="00D13CF6" w:rsidP="00792362">
      <w:r>
        <w:separator/>
      </w:r>
    </w:p>
  </w:endnote>
  <w:endnote w:type="continuationSeparator" w:id="1">
    <w:p w:rsidR="00D13CF6" w:rsidRDefault="00D13CF6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CB055A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323088">
                  <w:rPr>
                    <w:b/>
                    <w:noProof/>
                  </w:rPr>
                  <w:t>3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323088">
                  <w:rPr>
                    <w:b/>
                    <w:noProof/>
                  </w:rPr>
                  <w:t>4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CF6" w:rsidRDefault="00D13CF6" w:rsidP="00792362">
      <w:r>
        <w:separator/>
      </w:r>
    </w:p>
  </w:footnote>
  <w:footnote w:type="continuationSeparator" w:id="1">
    <w:p w:rsidR="00D13CF6" w:rsidRDefault="00D13CF6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7725690"/>
    <w:multiLevelType w:val="hybridMultilevel"/>
    <w:tmpl w:val="54BACB28"/>
    <w:lvl w:ilvl="0" w:tplc="7B8C2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24C"/>
    <w:rsid w:val="0005114B"/>
    <w:rsid w:val="00074E2C"/>
    <w:rsid w:val="000A6348"/>
    <w:rsid w:val="00104E93"/>
    <w:rsid w:val="00183B2A"/>
    <w:rsid w:val="002309FE"/>
    <w:rsid w:val="00263073"/>
    <w:rsid w:val="00264040"/>
    <w:rsid w:val="00275480"/>
    <w:rsid w:val="002C3CCD"/>
    <w:rsid w:val="002E74DC"/>
    <w:rsid w:val="00316AE1"/>
    <w:rsid w:val="00323088"/>
    <w:rsid w:val="003A24EA"/>
    <w:rsid w:val="003D78EA"/>
    <w:rsid w:val="004A1EB9"/>
    <w:rsid w:val="004E52A7"/>
    <w:rsid w:val="005942A9"/>
    <w:rsid w:val="00596812"/>
    <w:rsid w:val="00792362"/>
    <w:rsid w:val="00797CC8"/>
    <w:rsid w:val="007A1371"/>
    <w:rsid w:val="007D61F6"/>
    <w:rsid w:val="00822E89"/>
    <w:rsid w:val="00871116"/>
    <w:rsid w:val="008A724C"/>
    <w:rsid w:val="009553C9"/>
    <w:rsid w:val="00993887"/>
    <w:rsid w:val="009F408F"/>
    <w:rsid w:val="00A27B96"/>
    <w:rsid w:val="00A524A3"/>
    <w:rsid w:val="00A70265"/>
    <w:rsid w:val="00A97781"/>
    <w:rsid w:val="00AA7410"/>
    <w:rsid w:val="00B012DC"/>
    <w:rsid w:val="00B61D51"/>
    <w:rsid w:val="00CA2B35"/>
    <w:rsid w:val="00CB055A"/>
    <w:rsid w:val="00CF40D8"/>
    <w:rsid w:val="00D13CF6"/>
    <w:rsid w:val="00D309C0"/>
    <w:rsid w:val="00D30BEB"/>
    <w:rsid w:val="00D96BB0"/>
    <w:rsid w:val="00E710EB"/>
    <w:rsid w:val="00E9668C"/>
    <w:rsid w:val="00F52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2C3C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C3CCD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2C3CC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3CCD"/>
    <w:rPr>
      <w:sz w:val="18"/>
      <w:szCs w:val="18"/>
    </w:rPr>
  </w:style>
  <w:style w:type="character" w:styleId="a8">
    <w:name w:val="Emphasis"/>
    <w:basedOn w:val="a0"/>
    <w:uiPriority w:val="20"/>
    <w:qFormat/>
    <w:rsid w:val="002C3CCD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23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30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202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30</cp:revision>
  <dcterms:created xsi:type="dcterms:W3CDTF">2017-11-08T03:25:00Z</dcterms:created>
  <dcterms:modified xsi:type="dcterms:W3CDTF">2017-11-09T07:28:00Z</dcterms:modified>
</cp:coreProperties>
</file>
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755" w:rsidRDefault="00FE6755" w:rsidP="001558D0">
      <w:pPr>
        <w:rPr>
          <w:rFonts w:hint="eastAsia"/>
        </w:rPr>
      </w:pPr>
    </w:p>
    <w:p w:rsidR="00FE6755" w:rsidRDefault="00FE6755" w:rsidP="001558D0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检查系统中是否有</w:t>
      </w:r>
      <w:r>
        <w:rPr>
          <w:rFonts w:hint="eastAsia"/>
        </w:rPr>
        <w:t>jdk</w:t>
      </w:r>
    </w:p>
    <w:p w:rsidR="00FE6755" w:rsidRDefault="00FE6755" w:rsidP="00FE6755">
      <w:pPr>
        <w:rPr>
          <w:rFonts w:hint="eastAsia"/>
        </w:rPr>
      </w:pPr>
      <w:r>
        <w:rPr>
          <w:rFonts w:hint="eastAsia"/>
        </w:rPr>
        <w:t>CentOS</w:t>
      </w:r>
      <w:r>
        <w:rPr>
          <w:rFonts w:hint="eastAsia"/>
        </w:rPr>
        <w:t>一般会自带两个</w:t>
      </w:r>
      <w:r>
        <w:rPr>
          <w:rFonts w:hint="eastAsia"/>
        </w:rPr>
        <w:t>jdk</w:t>
      </w:r>
      <w:r>
        <w:rPr>
          <w:rFonts w:hint="eastAsia"/>
        </w:rPr>
        <w:t>，使用命令查看：</w:t>
      </w:r>
    </w:p>
    <w:p w:rsidR="00FE6755" w:rsidRDefault="00FE6755" w:rsidP="00FE6755">
      <w:pPr>
        <w:rPr>
          <w:rFonts w:hint="eastAsia"/>
        </w:rPr>
      </w:pPr>
      <w:r w:rsidRPr="00FE6755">
        <w:t>rpm -qa | grep java</w:t>
      </w:r>
    </w:p>
    <w:p w:rsidR="00FE6755" w:rsidRDefault="00FE6755" w:rsidP="00FE67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21430" cy="1057910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755" w:rsidRDefault="00797269" w:rsidP="00FE6755">
      <w:pPr>
        <w:rPr>
          <w:rFonts w:hint="eastAsia"/>
        </w:rPr>
      </w:pPr>
      <w:r w:rsidRPr="00797269">
        <w:rPr>
          <w:rFonts w:hint="eastAsia"/>
        </w:rPr>
        <w:t xml:space="preserve">rpm -e --nodeps </w:t>
      </w:r>
      <w:r w:rsidRPr="00797269">
        <w:rPr>
          <w:rFonts w:hint="eastAsia"/>
        </w:rPr>
        <w:t>要卸载的包</w:t>
      </w:r>
      <w:r w:rsidRPr="00797269">
        <w:rPr>
          <w:rFonts w:hint="eastAsia"/>
        </w:rPr>
        <w:t xml:space="preserve"> (</w:t>
      </w:r>
      <w:r w:rsidRPr="00797269">
        <w:rPr>
          <w:rFonts w:hint="eastAsia"/>
        </w:rPr>
        <w:t>包通过上面的指令可以获取到</w:t>
      </w:r>
      <w:r w:rsidRPr="00797269">
        <w:rPr>
          <w:rFonts w:hint="eastAsia"/>
        </w:rPr>
        <w:t>)]</w:t>
      </w:r>
    </w:p>
    <w:p w:rsidR="00797269" w:rsidRDefault="00797269" w:rsidP="00FE6755">
      <w:pPr>
        <w:rPr>
          <w:rFonts w:hint="eastAsia"/>
        </w:rPr>
      </w:pPr>
      <w:r>
        <w:rPr>
          <w:rFonts w:hint="eastAsia"/>
        </w:rPr>
        <w:t>如：</w:t>
      </w:r>
    </w:p>
    <w:p w:rsidR="00797269" w:rsidRDefault="00797269" w:rsidP="00FE6755">
      <w:pPr>
        <w:rPr>
          <w:rFonts w:hint="eastAsia"/>
        </w:rPr>
      </w:pPr>
      <w:r w:rsidRPr="00797269">
        <w:t>rpm -e --nodeps java-1.7.0-openjdk-1.7.0.99-2.6.5.1.el6.x86_64</w:t>
      </w:r>
    </w:p>
    <w:p w:rsidR="00797269" w:rsidRPr="00FE6755" w:rsidRDefault="00797269" w:rsidP="00FE6755">
      <w:pPr>
        <w:rPr>
          <w:rFonts w:hint="eastAsia"/>
        </w:rPr>
      </w:pPr>
      <w:r w:rsidRPr="00797269">
        <w:t>rpm -e --nodeps java-1.6.0-openjdk-1.6.0.38-1.13.10.4.el6.x86_64</w:t>
      </w:r>
    </w:p>
    <w:p w:rsidR="00792362" w:rsidRDefault="001558D0" w:rsidP="001558D0">
      <w:pPr>
        <w:pStyle w:val="1"/>
        <w:numPr>
          <w:ilvl w:val="0"/>
          <w:numId w:val="2"/>
        </w:numPr>
      </w:pPr>
      <w:r>
        <w:rPr>
          <w:rFonts w:hint="eastAsia"/>
        </w:rPr>
        <w:t>下载安装包</w:t>
      </w:r>
    </w:p>
    <w:p w:rsidR="001558D0" w:rsidRPr="001558D0" w:rsidRDefault="001558D0" w:rsidP="001558D0">
      <w:r>
        <w:rPr>
          <w:rFonts w:hint="eastAsia"/>
        </w:rPr>
        <w:t>将下载好的安装包上传到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/usr/local/software</w:t>
      </w:r>
      <w:r>
        <w:rPr>
          <w:rFonts w:hint="eastAsia"/>
        </w:rPr>
        <w:t>目录下</w:t>
      </w:r>
    </w:p>
    <w:p w:rsidR="001558D0" w:rsidRPr="001558D0" w:rsidRDefault="001558D0" w:rsidP="001558D0">
      <w:r>
        <w:rPr>
          <w:noProof/>
        </w:rPr>
        <w:drawing>
          <wp:inline distT="0" distB="0" distL="0" distR="0">
            <wp:extent cx="1692275" cy="19113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62" w:rsidRDefault="00B424F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992245" cy="293370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424F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执行</w:t>
      </w:r>
      <w:r w:rsidRPr="00B424F4">
        <w:rPr>
          <w:rFonts w:ascii="仿宋" w:eastAsia="仿宋" w:hAnsi="仿宋"/>
          <w:sz w:val="24"/>
          <w:szCs w:val="24"/>
        </w:rPr>
        <w:t>tar -zxvf jdk-8u151-linux-x64.tar.gz</w:t>
      </w:r>
      <w:r>
        <w:rPr>
          <w:rFonts w:ascii="仿宋" w:eastAsia="仿宋" w:hAnsi="仿宋" w:hint="eastAsia"/>
          <w:sz w:val="24"/>
          <w:szCs w:val="24"/>
        </w:rPr>
        <w:t>命令解压文件</w:t>
      </w:r>
    </w:p>
    <w:p w:rsidR="00B424F4" w:rsidRDefault="00612CE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329940" cy="866775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17" w:rsidRDefault="00114417" w:rsidP="00114417">
      <w:pPr>
        <w:pStyle w:val="1"/>
        <w:numPr>
          <w:ilvl w:val="0"/>
          <w:numId w:val="2"/>
        </w:numPr>
      </w:pPr>
      <w:r>
        <w:rPr>
          <w:rFonts w:hint="eastAsia"/>
        </w:rPr>
        <w:t>配置环境变量</w:t>
      </w:r>
    </w:p>
    <w:p w:rsidR="00114417" w:rsidRDefault="0011441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vim /etc/pr</w:t>
      </w:r>
      <w:r w:rsidR="00AD60DC">
        <w:rPr>
          <w:rFonts w:ascii="仿宋" w:eastAsia="仿宋" w:hAnsi="仿宋" w:hint="eastAsia"/>
          <w:sz w:val="24"/>
          <w:szCs w:val="24"/>
        </w:rPr>
        <w:t>o</w:t>
      </w:r>
      <w:r>
        <w:rPr>
          <w:rFonts w:ascii="仿宋" w:eastAsia="仿宋" w:hAnsi="仿宋" w:hint="eastAsia"/>
          <w:sz w:val="24"/>
          <w:szCs w:val="24"/>
        </w:rPr>
        <w:t>file</w:t>
      </w:r>
    </w:p>
    <w:p w:rsidR="00114417" w:rsidRDefault="0011441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在文件最末尾加上下面几句话：</w:t>
      </w:r>
    </w:p>
    <w:p w:rsidR="00114417" w:rsidRPr="00114417" w:rsidRDefault="0011441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5274310" cy="13309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114417" w:rsidRPr="00114417" w:rsidRDefault="00114417" w:rsidP="00114417">
      <w:pPr>
        <w:rPr>
          <w:rFonts w:ascii="仿宋" w:eastAsia="仿宋" w:hAnsi="仿宋"/>
          <w:sz w:val="24"/>
          <w:szCs w:val="24"/>
        </w:rPr>
      </w:pPr>
      <w:r w:rsidRPr="00114417">
        <w:rPr>
          <w:rFonts w:ascii="仿宋" w:eastAsia="仿宋" w:hAnsi="仿宋"/>
          <w:sz w:val="24"/>
          <w:szCs w:val="24"/>
        </w:rPr>
        <w:t>export JAVA_HOME=/usr/local/software/jdk1.8.0_151</w:t>
      </w:r>
    </w:p>
    <w:p w:rsidR="00114417" w:rsidRPr="00114417" w:rsidRDefault="00114417" w:rsidP="00114417">
      <w:pPr>
        <w:rPr>
          <w:rFonts w:ascii="仿宋" w:eastAsia="仿宋" w:hAnsi="仿宋"/>
          <w:sz w:val="24"/>
          <w:szCs w:val="24"/>
        </w:rPr>
      </w:pPr>
      <w:r w:rsidRPr="00114417">
        <w:rPr>
          <w:rFonts w:ascii="仿宋" w:eastAsia="仿宋" w:hAnsi="仿宋"/>
          <w:sz w:val="24"/>
          <w:szCs w:val="24"/>
        </w:rPr>
        <w:t>export JRE_HOME=/usr/local/software/jdk1.8.0_151/jre</w:t>
      </w:r>
    </w:p>
    <w:p w:rsidR="00114417" w:rsidRPr="00114417" w:rsidRDefault="00114417" w:rsidP="00114417">
      <w:pPr>
        <w:rPr>
          <w:rFonts w:ascii="仿宋" w:eastAsia="仿宋" w:hAnsi="仿宋"/>
          <w:sz w:val="24"/>
          <w:szCs w:val="24"/>
        </w:rPr>
      </w:pPr>
      <w:r w:rsidRPr="00114417">
        <w:rPr>
          <w:rFonts w:ascii="仿宋" w:eastAsia="仿宋" w:hAnsi="仿宋"/>
          <w:sz w:val="24"/>
          <w:szCs w:val="24"/>
        </w:rPr>
        <w:t>export CLASSPATH=.:$JAVA_HOME/lib/dt.jar:$JAVA_HOME/lib/tools.jar:$JRE_HOME/lib</w:t>
      </w:r>
    </w:p>
    <w:p w:rsidR="00B012DC" w:rsidRDefault="00114417" w:rsidP="00114417">
      <w:pPr>
        <w:rPr>
          <w:rFonts w:ascii="仿宋" w:eastAsia="仿宋" w:hAnsi="仿宋"/>
          <w:sz w:val="24"/>
          <w:szCs w:val="24"/>
        </w:rPr>
      </w:pPr>
      <w:r w:rsidRPr="00114417">
        <w:rPr>
          <w:rFonts w:ascii="仿宋" w:eastAsia="仿宋" w:hAnsi="仿宋"/>
          <w:sz w:val="24"/>
          <w:szCs w:val="24"/>
        </w:rPr>
        <w:t>export PATH=$PATH:$JAVA_HOME/bin</w:t>
      </w: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46247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保存退出</w:t>
      </w:r>
    </w:p>
    <w:p w:rsidR="001F1840" w:rsidRDefault="001F184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让配置生效：</w:t>
      </w:r>
    </w:p>
    <w:p w:rsidR="001F1840" w:rsidRDefault="001F1840">
      <w:pPr>
        <w:rPr>
          <w:rFonts w:ascii="仿宋" w:eastAsia="仿宋" w:hAnsi="仿宋"/>
          <w:sz w:val="24"/>
          <w:szCs w:val="24"/>
        </w:rPr>
      </w:pPr>
      <w:r w:rsidRPr="001F1840">
        <w:rPr>
          <w:rFonts w:ascii="仿宋" w:eastAsia="仿宋" w:hAnsi="仿宋"/>
          <w:sz w:val="24"/>
          <w:szCs w:val="24"/>
        </w:rPr>
        <w:t>source /etc/profile</w:t>
      </w:r>
    </w:p>
    <w:p w:rsidR="00EA6E57" w:rsidRDefault="00EA6E5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检查环境：</w:t>
      </w:r>
    </w:p>
    <w:p w:rsidR="00EA6E57" w:rsidRDefault="00EA6E5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运行java </w:t>
      </w:r>
      <w:r>
        <w:rPr>
          <w:rFonts w:ascii="仿宋" w:eastAsia="仿宋" w:hAnsi="仿宋"/>
          <w:sz w:val="24"/>
          <w:szCs w:val="24"/>
        </w:rPr>
        <w:t>–</w:t>
      </w:r>
      <w:r>
        <w:rPr>
          <w:rFonts w:ascii="仿宋" w:eastAsia="仿宋" w:hAnsi="仿宋" w:hint="eastAsia"/>
          <w:sz w:val="24"/>
          <w:szCs w:val="24"/>
        </w:rPr>
        <w:t>version能看到版本信息</w:t>
      </w:r>
    </w:p>
    <w:p w:rsidR="00EA6E57" w:rsidRDefault="003820E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4469765" cy="777875"/>
            <wp:effectExtent l="19050" t="0" r="698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B" w:rsidRDefault="008F1B3B">
      <w:pPr>
        <w:rPr>
          <w:rFonts w:ascii="仿宋" w:eastAsia="仿宋" w:hAnsi="仿宋"/>
          <w:sz w:val="24"/>
          <w:szCs w:val="24"/>
        </w:rPr>
      </w:pPr>
    </w:p>
    <w:p w:rsidR="008F1B3B" w:rsidRPr="00792362" w:rsidRDefault="008F1B3B">
      <w:pPr>
        <w:rPr>
          <w:rFonts w:ascii="仿宋" w:eastAsia="仿宋" w:hAnsi="仿宋"/>
          <w:sz w:val="24"/>
          <w:szCs w:val="24"/>
        </w:rPr>
      </w:pPr>
    </w:p>
    <w:sectPr w:rsidR="008F1B3B" w:rsidRPr="00792362" w:rsidSect="009553C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27A" w:rsidRDefault="00C6427A" w:rsidP="00792362">
      <w:r>
        <w:separator/>
      </w:r>
    </w:p>
  </w:endnote>
  <w:endnote w:type="continuationSeparator" w:id="1">
    <w:p w:rsidR="00C6427A" w:rsidRDefault="00C6427A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5260AB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3820E4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3820E4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27A" w:rsidRDefault="00C6427A" w:rsidP="00792362">
      <w:r>
        <w:separator/>
      </w:r>
    </w:p>
  </w:footnote>
  <w:footnote w:type="continuationSeparator" w:id="1">
    <w:p w:rsidR="00C6427A" w:rsidRDefault="00C6427A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397890"/>
    <w:multiLevelType w:val="hybridMultilevel"/>
    <w:tmpl w:val="CBEE13F4"/>
    <w:lvl w:ilvl="0" w:tplc="973C4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8D0"/>
    <w:rsid w:val="00114417"/>
    <w:rsid w:val="00146A82"/>
    <w:rsid w:val="001558D0"/>
    <w:rsid w:val="001F1840"/>
    <w:rsid w:val="00275480"/>
    <w:rsid w:val="003820E4"/>
    <w:rsid w:val="00423DDA"/>
    <w:rsid w:val="00462472"/>
    <w:rsid w:val="005260AB"/>
    <w:rsid w:val="00612CE0"/>
    <w:rsid w:val="00762A77"/>
    <w:rsid w:val="00792362"/>
    <w:rsid w:val="00797269"/>
    <w:rsid w:val="007D61F6"/>
    <w:rsid w:val="008F1B3B"/>
    <w:rsid w:val="009553C9"/>
    <w:rsid w:val="00AD60DC"/>
    <w:rsid w:val="00B012DC"/>
    <w:rsid w:val="00B424F4"/>
    <w:rsid w:val="00C6427A"/>
    <w:rsid w:val="00D30BEB"/>
    <w:rsid w:val="00EA6E57"/>
    <w:rsid w:val="00FE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762A7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62A77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558D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58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21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12</cp:revision>
  <dcterms:created xsi:type="dcterms:W3CDTF">2017-11-09T03:14:00Z</dcterms:created>
  <dcterms:modified xsi:type="dcterms:W3CDTF">2017-11-09T03:39:00Z</dcterms:modified>
</cp:coreProperties>
</file>
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Default="0045092B" w:rsidP="0045092B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注册开发者账号</w:t>
      </w:r>
    </w:p>
    <w:p w:rsidR="006F0972" w:rsidRDefault="006F0972" w:rsidP="006F0972">
      <w:pPr>
        <w:rPr>
          <w:rFonts w:hint="eastAsia"/>
        </w:rPr>
      </w:pPr>
      <w:r>
        <w:rPr>
          <w:rFonts w:hint="eastAsia"/>
        </w:rPr>
        <w:t>登录百度地图开放平台，注册开发者账号</w:t>
      </w:r>
    </w:p>
    <w:p w:rsidR="002E6C5D" w:rsidRDefault="005032AB" w:rsidP="006F0972">
      <w:pPr>
        <w:rPr>
          <w:rFonts w:hint="eastAsia"/>
        </w:rPr>
      </w:pPr>
      <w:hyperlink r:id="rId7" w:history="1">
        <w:r w:rsidRPr="004F3A8F">
          <w:rPr>
            <w:rStyle w:val="a8"/>
          </w:rPr>
          <w:t>http://lbsyun.baidu.com/</w:t>
        </w:r>
      </w:hyperlink>
    </w:p>
    <w:p w:rsidR="005032AB" w:rsidRPr="006F0972" w:rsidRDefault="005032AB" w:rsidP="006F0972">
      <w:pPr>
        <w:rPr>
          <w:rFonts w:hint="eastAsia"/>
        </w:rPr>
      </w:pPr>
    </w:p>
    <w:p w:rsidR="0045092B" w:rsidRDefault="0045092B" w:rsidP="004509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68956" cy="222323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19" cy="222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92B" w:rsidRDefault="0045092B" w:rsidP="004509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741" cy="1243664"/>
            <wp:effectExtent l="19050" t="0" r="310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4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41" cy="124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A3" w:rsidRDefault="005011A3" w:rsidP="005011A3">
      <w:pPr>
        <w:rPr>
          <w:rFonts w:hint="eastAsia"/>
        </w:rPr>
      </w:pPr>
      <w:r>
        <w:rPr>
          <w:rFonts w:hint="eastAsia"/>
        </w:rPr>
        <w:t>提交后进入邮箱激活</w:t>
      </w:r>
    </w:p>
    <w:p w:rsidR="005011A3" w:rsidRDefault="005011A3" w:rsidP="0045092B">
      <w:pPr>
        <w:rPr>
          <w:rFonts w:hint="eastAsia"/>
        </w:rPr>
      </w:pPr>
    </w:p>
    <w:p w:rsidR="0045092B" w:rsidRDefault="0045092B" w:rsidP="004509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51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A6F" w:rsidRPr="0045092B" w:rsidRDefault="00DB6A6F" w:rsidP="0045092B">
      <w:r>
        <w:rPr>
          <w:rFonts w:hint="eastAsia"/>
        </w:rPr>
        <w:lastRenderedPageBreak/>
        <w:t>激活后申请秘钥</w:t>
      </w:r>
    </w:p>
    <w:p w:rsidR="00792362" w:rsidRDefault="00317200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30695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2F" w:rsidRDefault="00B3242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输入应用名和ip白名单，正式上线后，白名单应该是你程序服务器的ip</w:t>
      </w:r>
      <w:r w:rsidR="001410FE">
        <w:rPr>
          <w:rFonts w:ascii="仿宋" w:eastAsia="仿宋" w:hAnsi="仿宋" w:hint="eastAsia"/>
          <w:sz w:val="24"/>
          <w:szCs w:val="24"/>
        </w:rPr>
        <w:t>。</w:t>
      </w:r>
    </w:p>
    <w:p w:rsidR="00B012DC" w:rsidRDefault="005B3E6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335613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F9" w:rsidRDefault="001754F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4927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6647AB" w:rsidRPr="006647AB" w:rsidRDefault="006647AB" w:rsidP="006647AB">
      <w:pPr>
        <w:pStyle w:val="1"/>
        <w:numPr>
          <w:ilvl w:val="0"/>
          <w:numId w:val="2"/>
        </w:numPr>
      </w:pPr>
      <w:r>
        <w:rPr>
          <w:rFonts w:hint="eastAsia"/>
        </w:rPr>
        <w:t>开发文档</w:t>
      </w:r>
    </w:p>
    <w:p w:rsidR="00B012DC" w:rsidRDefault="006647AB">
      <w:pPr>
        <w:rPr>
          <w:rFonts w:ascii="仿宋" w:eastAsia="仿宋" w:hAnsi="仿宋"/>
          <w:sz w:val="24"/>
          <w:szCs w:val="24"/>
        </w:rPr>
      </w:pPr>
      <w:r w:rsidRPr="006647AB">
        <w:rPr>
          <w:rFonts w:ascii="仿宋" w:eastAsia="仿宋" w:hAnsi="仿宋"/>
          <w:sz w:val="24"/>
          <w:szCs w:val="24"/>
        </w:rPr>
        <w:t>http://lbsyun.baidu.com/index.php?title=jspopular</w:t>
      </w:r>
    </w:p>
    <w:p w:rsidR="00B012DC" w:rsidRPr="00792362" w:rsidRDefault="00B012DC">
      <w:pPr>
        <w:rPr>
          <w:rFonts w:ascii="仿宋" w:eastAsia="仿宋" w:hAnsi="仿宋"/>
          <w:sz w:val="24"/>
          <w:szCs w:val="24"/>
        </w:rPr>
      </w:pPr>
    </w:p>
    <w:sectPr w:rsidR="00B012DC" w:rsidRPr="00792362" w:rsidSect="009553C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462" w:rsidRDefault="00EE5462" w:rsidP="00792362">
      <w:r>
        <w:separator/>
      </w:r>
    </w:p>
  </w:endnote>
  <w:endnote w:type="continuationSeparator" w:id="1">
    <w:p w:rsidR="00EE5462" w:rsidRDefault="00EE5462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BD0C38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5B3E62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5B3E62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462" w:rsidRDefault="00EE5462" w:rsidP="00792362">
      <w:r>
        <w:separator/>
      </w:r>
    </w:p>
  </w:footnote>
  <w:footnote w:type="continuationSeparator" w:id="1">
    <w:p w:rsidR="00EE5462" w:rsidRDefault="00EE5462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B692552"/>
    <w:multiLevelType w:val="hybridMultilevel"/>
    <w:tmpl w:val="9D0C45CA"/>
    <w:lvl w:ilvl="0" w:tplc="3CC47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200"/>
    <w:rsid w:val="001410FE"/>
    <w:rsid w:val="001754F9"/>
    <w:rsid w:val="00275480"/>
    <w:rsid w:val="00277BC2"/>
    <w:rsid w:val="002E6C5D"/>
    <w:rsid w:val="00317200"/>
    <w:rsid w:val="00397B0B"/>
    <w:rsid w:val="00426AF9"/>
    <w:rsid w:val="0045092B"/>
    <w:rsid w:val="005011A3"/>
    <w:rsid w:val="005032AB"/>
    <w:rsid w:val="005B3E62"/>
    <w:rsid w:val="006647AB"/>
    <w:rsid w:val="006F0972"/>
    <w:rsid w:val="00792362"/>
    <w:rsid w:val="00793DFD"/>
    <w:rsid w:val="007D61F6"/>
    <w:rsid w:val="009553C9"/>
    <w:rsid w:val="00B012DC"/>
    <w:rsid w:val="00B3242F"/>
    <w:rsid w:val="00BD0C38"/>
    <w:rsid w:val="00D30BEB"/>
    <w:rsid w:val="00D9744E"/>
    <w:rsid w:val="00DB6A6F"/>
    <w:rsid w:val="00EE5462"/>
    <w:rsid w:val="00F47B93"/>
    <w:rsid w:val="00FF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509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5092B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509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092B"/>
    <w:rPr>
      <w:sz w:val="18"/>
      <w:szCs w:val="18"/>
    </w:rPr>
  </w:style>
  <w:style w:type="character" w:styleId="a8">
    <w:name w:val="Hyperlink"/>
    <w:basedOn w:val="a0"/>
    <w:uiPriority w:val="99"/>
    <w:unhideWhenUsed/>
    <w:rsid w:val="002E6C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bsyun.baidu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29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18</cp:revision>
  <dcterms:created xsi:type="dcterms:W3CDTF">2017-11-18T09:36:00Z</dcterms:created>
  <dcterms:modified xsi:type="dcterms:W3CDTF">2017-11-18T10:05:00Z</dcterms:modified>
</cp:coreProperties>
</file>
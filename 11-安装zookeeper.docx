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1C3069" w:rsidP="00CC4DAB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单机版</w:t>
      </w:r>
      <w:r>
        <w:rPr>
          <w:rFonts w:hint="eastAsia"/>
        </w:rPr>
        <w:t>zookeeper</w:t>
      </w:r>
    </w:p>
    <w:p w:rsidR="00A30C18" w:rsidRPr="00A30C18" w:rsidRDefault="00A30C18" w:rsidP="00A30C18">
      <w:pPr>
        <w:rPr>
          <w:rFonts w:hint="eastAsia"/>
        </w:rPr>
      </w:pPr>
      <w:r>
        <w:rPr>
          <w:rFonts w:hint="eastAsia"/>
        </w:rPr>
        <w:t>上传到</w:t>
      </w:r>
      <w:r>
        <w:rPr>
          <w:rFonts w:hint="eastAsia"/>
        </w:rPr>
        <w:t>/usr/local/software</w:t>
      </w:r>
      <w:r>
        <w:rPr>
          <w:rFonts w:hint="eastAsia"/>
        </w:rPr>
        <w:t>下并解压</w:t>
      </w:r>
    </w:p>
    <w:p w:rsidR="00CC4DAB" w:rsidRDefault="00CC4DAB" w:rsidP="00CC4D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01850" cy="3892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792362">
      <w:pPr>
        <w:rPr>
          <w:rFonts w:ascii="仿宋" w:eastAsia="仿宋" w:hAnsi="仿宋" w:hint="eastAsia"/>
          <w:sz w:val="24"/>
          <w:szCs w:val="24"/>
        </w:rPr>
      </w:pPr>
    </w:p>
    <w:p w:rsidR="00CC4DAB" w:rsidRDefault="00CC4DA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在解压后的zookeeper-3.4.6中创建data目录</w:t>
      </w:r>
    </w:p>
    <w:p w:rsidR="00B012DC" w:rsidRDefault="00477E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914015" cy="293370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472E0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进入conf目录</w:t>
      </w:r>
    </w:p>
    <w:p w:rsidR="00472E0E" w:rsidRDefault="00472E0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831080" cy="123507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472E0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目录下有个zoo_sample.cfg的文件</w:t>
      </w:r>
    </w:p>
    <w:p w:rsidR="00755A51" w:rsidRDefault="00472E0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把它重命名成zoo.cfg</w:t>
      </w:r>
      <w:r w:rsidR="00B03E6C">
        <w:rPr>
          <w:rFonts w:ascii="仿宋" w:eastAsia="仿宋" w:hAnsi="仿宋" w:hint="eastAsia"/>
          <w:sz w:val="24"/>
          <w:szCs w:val="24"/>
        </w:rPr>
        <w:t>,命令是</w:t>
      </w:r>
    </w:p>
    <w:p w:rsidR="00472E0E" w:rsidRDefault="00B03E6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mv zoo_sample.cfg zoo.cfg</w:t>
      </w:r>
    </w:p>
    <w:p w:rsidR="00B012DC" w:rsidRDefault="00755A5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编辑zoo.cfg</w:t>
      </w:r>
    </w:p>
    <w:p w:rsidR="00755A51" w:rsidRDefault="00755A5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vim zoo.cfg</w:t>
      </w:r>
    </w:p>
    <w:p w:rsidR="00755A51" w:rsidRDefault="00755A5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903345" cy="219710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51" w:rsidRDefault="00755A5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将里面的dataDir修改成刚才在zookeeper解压路径下创建的data目录</w:t>
      </w:r>
    </w:p>
    <w:p w:rsidR="00755A51" w:rsidRDefault="00253D9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保存并退出</w:t>
      </w:r>
    </w:p>
    <w:p w:rsidR="00253D9C" w:rsidRDefault="00E74DC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进入zookeeper的bin目录，运行</w:t>
      </w:r>
      <w:r w:rsidR="00A57349" w:rsidRPr="00A57349">
        <w:rPr>
          <w:rFonts w:ascii="仿宋" w:eastAsia="仿宋" w:hAnsi="仿宋"/>
          <w:sz w:val="24"/>
          <w:szCs w:val="24"/>
        </w:rPr>
        <w:t>./zkServer.sh start</w:t>
      </w:r>
    </w:p>
    <w:p w:rsidR="00E74DC1" w:rsidRDefault="00E74DC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4735830" cy="93472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F6" w:rsidRDefault="00045EF6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./zkServer.sh st</w:t>
      </w:r>
      <w:r>
        <w:rPr>
          <w:rFonts w:ascii="仿宋" w:eastAsia="仿宋" w:hAnsi="仿宋" w:hint="eastAsia"/>
          <w:sz w:val="24"/>
          <w:szCs w:val="24"/>
        </w:rPr>
        <w:t>atus可以查看zookeeper的运行状态</w:t>
      </w:r>
    </w:p>
    <w:p w:rsidR="00045EF6" w:rsidRDefault="00045EF6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783455" cy="8121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5C" w:rsidRDefault="00E5055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关闭服务的命令是</w:t>
      </w:r>
      <w:r>
        <w:rPr>
          <w:rFonts w:ascii="仿宋" w:eastAsia="仿宋" w:hAnsi="仿宋"/>
          <w:sz w:val="24"/>
          <w:szCs w:val="24"/>
        </w:rPr>
        <w:t>./zkServer.sh st</w:t>
      </w:r>
      <w:r>
        <w:rPr>
          <w:rFonts w:ascii="仿宋" w:eastAsia="仿宋" w:hAnsi="仿宋" w:hint="eastAsia"/>
          <w:sz w:val="24"/>
          <w:szCs w:val="24"/>
        </w:rPr>
        <w:t>op</w:t>
      </w:r>
    </w:p>
    <w:p w:rsidR="00593BFF" w:rsidRDefault="00593BFF">
      <w:pPr>
        <w:rPr>
          <w:rFonts w:ascii="仿宋" w:eastAsia="仿宋" w:hAnsi="仿宋" w:hint="eastAsia"/>
          <w:sz w:val="24"/>
          <w:szCs w:val="24"/>
        </w:rPr>
      </w:pPr>
    </w:p>
    <w:p w:rsidR="00593BFF" w:rsidRDefault="00593BFF">
      <w:pPr>
        <w:rPr>
          <w:rFonts w:ascii="仿宋" w:eastAsia="仿宋" w:hAnsi="仿宋" w:hint="eastAsia"/>
          <w:sz w:val="24"/>
          <w:szCs w:val="24"/>
        </w:rPr>
      </w:pPr>
    </w:p>
    <w:p w:rsidR="00593BFF" w:rsidRPr="00755A51" w:rsidRDefault="00593BFF">
      <w:pPr>
        <w:rPr>
          <w:rFonts w:ascii="仿宋" w:eastAsia="仿宋" w:hAnsi="仿宋"/>
          <w:sz w:val="24"/>
          <w:szCs w:val="24"/>
        </w:rPr>
      </w:pPr>
    </w:p>
    <w:sectPr w:rsidR="00593BFF" w:rsidRPr="00755A51" w:rsidSect="009553C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BE8" w:rsidRDefault="00210BE8" w:rsidP="00792362">
      <w:r>
        <w:separator/>
      </w:r>
    </w:p>
  </w:endnote>
  <w:endnote w:type="continuationSeparator" w:id="1">
    <w:p w:rsidR="00210BE8" w:rsidRDefault="00210BE8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023958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593BFF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593BFF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BE8" w:rsidRDefault="00210BE8" w:rsidP="00792362">
      <w:r>
        <w:separator/>
      </w:r>
    </w:p>
  </w:footnote>
  <w:footnote w:type="continuationSeparator" w:id="1">
    <w:p w:rsidR="00210BE8" w:rsidRDefault="00210BE8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7B0148E"/>
    <w:multiLevelType w:val="hybridMultilevel"/>
    <w:tmpl w:val="D96457B4"/>
    <w:lvl w:ilvl="0" w:tplc="84BA6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E55"/>
    <w:rsid w:val="00023958"/>
    <w:rsid w:val="00045EF6"/>
    <w:rsid w:val="001C3069"/>
    <w:rsid w:val="00210BE8"/>
    <w:rsid w:val="00253D9C"/>
    <w:rsid w:val="00275480"/>
    <w:rsid w:val="00472E0E"/>
    <w:rsid w:val="00477E55"/>
    <w:rsid w:val="00593BFF"/>
    <w:rsid w:val="00755A51"/>
    <w:rsid w:val="00792362"/>
    <w:rsid w:val="007D61F6"/>
    <w:rsid w:val="009553C9"/>
    <w:rsid w:val="00A30C18"/>
    <w:rsid w:val="00A57349"/>
    <w:rsid w:val="00B012DC"/>
    <w:rsid w:val="00B03E6C"/>
    <w:rsid w:val="00CC4DAB"/>
    <w:rsid w:val="00D30BEB"/>
    <w:rsid w:val="00E5055C"/>
    <w:rsid w:val="00E74DC1"/>
    <w:rsid w:val="00EF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CC4D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C4DA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C4DA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C4D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56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13</cp:revision>
  <dcterms:created xsi:type="dcterms:W3CDTF">2017-11-09T03:43:00Z</dcterms:created>
  <dcterms:modified xsi:type="dcterms:W3CDTF">2017-11-09T04:40:00Z</dcterms:modified>
</cp:coreProperties>
</file>